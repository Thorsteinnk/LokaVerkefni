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35F" w:rsidRDefault="0057535F" w:rsidP="0057535F">
      <w:pPr>
        <w:pStyle w:val="Title"/>
      </w:pPr>
      <w:r>
        <w:t>Lokaverkefni 1. annar</w:t>
      </w:r>
    </w:p>
    <w:p w:rsidR="0057535F" w:rsidRDefault="0057535F" w:rsidP="0057535F">
      <w:pPr>
        <w:pStyle w:val="Heading1"/>
      </w:pPr>
      <w:r>
        <w:t>Lýsing á kerfinu</w:t>
      </w:r>
    </w:p>
    <w:p w:rsidR="0057535F" w:rsidRDefault="0057535F">
      <w:r>
        <w:t>Okkur hefur verið falið að skrifa kerfi fyrir fyrirtækið Okurleiga hf.</w:t>
      </w:r>
    </w:p>
    <w:p w:rsidR="0057535F" w:rsidRDefault="0057535F">
      <w:r>
        <w:t>Kerfið á að halda utan um leiguíbúðir, leigjendur og atvikaskrá.</w:t>
      </w:r>
    </w:p>
    <w:p w:rsidR="0057535F" w:rsidRDefault="0057535F">
      <w:r>
        <w:t>Viðskiptavininum er slétt sama um hvaða umhverfi og aðferðafræði er notuð, eina sem skiptir hann máli er að fá kerfi sem virkar. Þið hafið hinsvegar mjög ákveðnar skoðanir og hafið valið að nota C#, WPF, Entity Framework og MSSQL.</w:t>
      </w:r>
    </w:p>
    <w:p w:rsidR="0057535F" w:rsidRDefault="0057535F">
      <w:r>
        <w:t>Kerfið er ekki ætlað sem bókhaldskerfi eða slíkt, þannig að ekki þarf að halda utan um hvort leiga hafi verið greidd á réttum tíma o.s.frv.</w:t>
      </w:r>
    </w:p>
    <w:p w:rsidR="000C260E" w:rsidRDefault="000C260E">
      <w:r>
        <w:t>Ath.: Látið kerfið búa til gögn í einhverjum mæli þannig að hægt sé að prófa það af krafti.</w:t>
      </w:r>
    </w:p>
    <w:p w:rsidR="0057535F" w:rsidRDefault="0057535F" w:rsidP="0057535F">
      <w:pPr>
        <w:pStyle w:val="Heading1"/>
      </w:pPr>
      <w:r>
        <w:t>Kröfulisti</w:t>
      </w:r>
    </w:p>
    <w:p w:rsidR="0057535F" w:rsidRDefault="0057535F" w:rsidP="0057535F">
      <w:pPr>
        <w:pStyle w:val="Heading1"/>
      </w:pPr>
      <w:r>
        <w:t>Aukakröfur (útfæra þarf amk. eina þeirra)</w:t>
      </w:r>
    </w:p>
    <w:p w:rsidR="0057535F" w:rsidRDefault="0057535F">
      <w:r>
        <w:t>Notandi skal geta breytt vísitölu sem notuð var þegar leigusamningur var gerður og bjóða upp á einfalda leið til að uppreikna samninginn</w:t>
      </w:r>
      <w:r w:rsidR="000C260E">
        <w:t>.</w:t>
      </w:r>
    </w:p>
    <w:p w:rsidR="0057535F" w:rsidRDefault="0057535F">
      <w:r>
        <w:t>Við nýskráningu á íbúð skal kerfið finna út eðlilegt leiguverð miðað við samskonar íbúðir í kerfinu</w:t>
      </w:r>
      <w:r w:rsidR="000C260E">
        <w:t>.</w:t>
      </w:r>
    </w:p>
    <w:p w:rsidR="000C260E" w:rsidRDefault="000C260E">
      <w:r>
        <w:t>Notandi skal geta séð grafískt yfirlit yfir t.d. hversu margar íbúðir eru leigðar, meðalleiguverð, o.s.frv.</w:t>
      </w:r>
    </w:p>
    <w:p w:rsidR="000C260E" w:rsidRDefault="000C260E"/>
    <w:p w:rsidR="000C260E" w:rsidRDefault="000C260E">
      <w:r>
        <w:t>Eitthvað annað skemmtilegt sem gerir kerfið söluvænlegra :)</w:t>
      </w:r>
    </w:p>
    <w:p w:rsidR="002F081E" w:rsidRDefault="002F081E"/>
    <w:p w:rsidR="002F081E" w:rsidRDefault="002F081E"/>
    <w:p w:rsidR="002F081E" w:rsidRDefault="002F081E"/>
    <w:p w:rsidR="002F081E" w:rsidRDefault="002F081E"/>
    <w:p w:rsidR="002F081E" w:rsidRDefault="002F081E"/>
    <w:p w:rsidR="002F081E" w:rsidRDefault="002F081E"/>
    <w:p w:rsidR="002F081E" w:rsidRDefault="002F081E"/>
    <w:p w:rsidR="002F081E" w:rsidRDefault="002F081E"/>
    <w:p w:rsidR="002F081E" w:rsidRDefault="002F081E"/>
    <w:p w:rsidR="002F081E" w:rsidRDefault="002F081E"/>
    <w:p w:rsidR="002F081E" w:rsidRDefault="002F081E"/>
    <w:p w:rsidR="002F081E" w:rsidRDefault="002F081E"/>
    <w:p w:rsidR="002F081E" w:rsidRDefault="002F081E">
      <w:bookmarkStart w:id="0" w:name="_GoBack"/>
      <w:bookmarkEnd w:id="0"/>
    </w:p>
    <w:p w:rsidR="002F081E" w:rsidRDefault="002F081E">
      <w:r>
        <w:lastRenderedPageBreak/>
        <w:t>-Þorsteinn</w:t>
      </w:r>
    </w:p>
    <w:p w:rsidR="002F081E" w:rsidRDefault="002F081E" w:rsidP="002F081E">
      <w:r>
        <w:t>Notandi skal geta skráð upplýsingar um íbúð sem leigja á út, ásamt helstu upplýsingum um hana</w:t>
      </w:r>
    </w:p>
    <w:p w:rsidR="002F081E" w:rsidRDefault="002F081E" w:rsidP="002F081E">
      <w:r>
        <w:t>Notandi skal geta skráð þau atvik sem koma upp vegna hverrar íbúðar (s.s. bilaður ofn)</w:t>
      </w:r>
    </w:p>
    <w:p w:rsidR="002F081E" w:rsidRDefault="002F081E" w:rsidP="002F081E">
      <w:r>
        <w:t>Notandi skal geta eytt íbúð út úr kerfinu</w:t>
      </w:r>
    </w:p>
    <w:p w:rsidR="002F081E" w:rsidRDefault="002F081E" w:rsidP="002F081E">
      <w:r>
        <w:t>Notandi skal geta eytt atvikum út úr kerfinu</w:t>
      </w:r>
    </w:p>
    <w:p w:rsidR="002F081E" w:rsidRDefault="002F081E" w:rsidP="002F081E">
      <w:r>
        <w:t>Notandi skal geta breytt skráðum upplýsingum um leiguíbúðir</w:t>
      </w:r>
    </w:p>
    <w:p w:rsidR="002F081E" w:rsidRDefault="002F081E" w:rsidP="002F081E">
      <w:r>
        <w:t>Notandi skal geta breytt skráðum upplýsigum um atvik</w:t>
      </w:r>
    </w:p>
    <w:p w:rsidR="002F081E" w:rsidRDefault="002F081E" w:rsidP="002F081E">
      <w:r>
        <w:t>Notandi skal geta séð hver er staða atvika, hvort þau hafa verið leyst og þá jafnvel hvernig.</w:t>
      </w:r>
    </w:p>
    <w:p w:rsidR="002F081E" w:rsidRDefault="002F081E" w:rsidP="002F081E"/>
    <w:p w:rsidR="002F081E" w:rsidRDefault="002F081E" w:rsidP="002F081E"/>
    <w:p w:rsidR="002F081E" w:rsidRDefault="002F081E" w:rsidP="002F081E"/>
    <w:p w:rsidR="002F081E" w:rsidRDefault="002F081E" w:rsidP="002F081E"/>
    <w:p w:rsidR="002F081E" w:rsidRDefault="002F081E" w:rsidP="002F081E"/>
    <w:p w:rsidR="002F081E" w:rsidRDefault="002F081E"/>
    <w:p w:rsidR="002F081E" w:rsidRDefault="002F081E">
      <w:r>
        <w:t>-Ólafur</w:t>
      </w:r>
    </w:p>
    <w:p w:rsidR="002F081E" w:rsidRDefault="002F081E" w:rsidP="002F081E">
      <w:r>
        <w:t>Notandi skal geta skráð hvaða leigjandi leigir hvaða íbúð</w:t>
      </w:r>
    </w:p>
    <w:p w:rsidR="002F081E" w:rsidRDefault="002F081E" w:rsidP="002F081E">
      <w:r>
        <w:t>Notandi skal á einfaldan máta geta breytt hvaða íbúð leigjandi leigir.</w:t>
      </w:r>
    </w:p>
    <w:p w:rsidR="002F081E" w:rsidRDefault="002F081E" w:rsidP="002F081E"/>
    <w:p w:rsidR="002F081E" w:rsidRDefault="002F081E"/>
    <w:p w:rsidR="002F081E" w:rsidRDefault="002F081E">
      <w:r>
        <w:t>-Hjalti</w:t>
      </w:r>
    </w:p>
    <w:p w:rsidR="002F081E" w:rsidRDefault="002F081E" w:rsidP="002F081E">
      <w:r>
        <w:t>Notandi skal geta skráð helstu upplýsingar um leigjendur</w:t>
      </w:r>
    </w:p>
    <w:p w:rsidR="002F081E" w:rsidRDefault="002F081E" w:rsidP="002F081E">
      <w:r>
        <w:t>Notandi skal geta eytt leigjanda út úr kerfinu</w:t>
      </w:r>
    </w:p>
    <w:p w:rsidR="002F081E" w:rsidRDefault="002F081E" w:rsidP="002F081E">
      <w:r>
        <w:t xml:space="preserve">Notandi skal geta breytt skráðum upplýsingum um leigjendur </w:t>
      </w:r>
    </w:p>
    <w:p w:rsidR="002F081E" w:rsidRDefault="002F081E" w:rsidP="002F081E"/>
    <w:p w:rsidR="002F081E" w:rsidRDefault="002F081E" w:rsidP="002F081E"/>
    <w:p w:rsidR="002F081E" w:rsidRDefault="002F081E"/>
    <w:sectPr w:rsidR="002F0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5F"/>
    <w:rsid w:val="000C260E"/>
    <w:rsid w:val="002F081E"/>
    <w:rsid w:val="0057535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74A6"/>
  <w15:chartTrackingRefBased/>
  <w15:docId w15:val="{14657F61-5CA3-4E8F-AA98-5CFC979B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35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F08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8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2205D25C05B4A88DB09079E542F94" ma:contentTypeVersion="4" ma:contentTypeDescription="Create a new document." ma:contentTypeScope="" ma:versionID="e518083fdbc15680db456bf781980c26">
  <xsd:schema xmlns:xsd="http://www.w3.org/2001/XMLSchema" xmlns:xs="http://www.w3.org/2001/XMLSchema" xmlns:p="http://schemas.microsoft.com/office/2006/metadata/properties" xmlns:ns2="5135db06-cc0c-42b0-8bec-5417c89f0f6d" targetNamespace="http://schemas.microsoft.com/office/2006/metadata/properties" ma:root="true" ma:fieldsID="2e3d484922f030bef364437298506685" ns2:_="">
    <xsd:import namespace="5135db06-cc0c-42b0-8bec-5417c89f0f6d"/>
    <xsd:element name="properties">
      <xsd:complexType>
        <xsd:sequence>
          <xsd:element name="documentManagement">
            <xsd:complexType>
              <xsd:all>
                <xsd:element ref="ns2:SharedWithUsers" minOccurs="0"/>
                <xsd:element ref="ns2:SharedWithDetails" minOccurs="0"/>
                <xsd:element ref="ns2:LastSharedByTime" minOccurs="0"/>
                <xsd:element ref="ns2: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35db06-cc0c-42b0-8bec-5417c89f0f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0" nillable="true" ma:displayName="Last Shared By Time" ma:description="" ma:internalName="LastSharedByTime" ma:readOnly="true">
      <xsd:simpleType>
        <xsd:restriction base="dms:DateTime"/>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870714-F7EF-4717-9EDD-08A845B23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35db06-cc0c-42b0-8bec-5417c89f0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2D4BB5-D103-400A-96DD-3C119C886814}">
  <ds:schemaRefs>
    <ds:schemaRef ds:uri="5135db06-cc0c-42b0-8bec-5417c89f0f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92196ED-B1F0-47E8-9073-6A637CE19A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486790A9</Template>
  <TotalTime>0</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 Arnar Jónsson</dc:creator>
  <cp:keywords/>
  <dc:description/>
  <cp:lastModifiedBy>torsteinnk.h16@nemandi.ntv.is</cp:lastModifiedBy>
  <cp:revision>2</cp:revision>
  <cp:lastPrinted>2016-12-17T09:21:00Z</cp:lastPrinted>
  <dcterms:created xsi:type="dcterms:W3CDTF">2016-12-17T09:52:00Z</dcterms:created>
  <dcterms:modified xsi:type="dcterms:W3CDTF">2016-12-17T09:52:00Z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0x0101007522205D25C05B4A88DB09079E542F94</vt:lpwstr>
  </property>
</Properties>
</file>